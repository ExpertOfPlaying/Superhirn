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8C9C" w14:textId="1E2DC855" w:rsidR="000A04F9" w:rsidRDefault="006919E4" w:rsidP="00396B9A">
      <w:pPr>
        <w:pStyle w:val="berschrift1"/>
      </w:pPr>
      <w:r>
        <w:t>Übung vom 06.12.2023</w:t>
      </w:r>
    </w:p>
    <w:p w14:paraId="604C1661" w14:textId="25640B63" w:rsidR="006919E4" w:rsidRDefault="006919E4" w:rsidP="006919E4">
      <w:pPr>
        <w:pStyle w:val="berschrift2"/>
      </w:pPr>
      <w:r>
        <w:t>Anforderungsänderung 2</w:t>
      </w:r>
    </w:p>
    <w:p w14:paraId="7B3679A5" w14:textId="105FF189" w:rsidR="006919E4" w:rsidRDefault="006919E4" w:rsidP="006919E4">
      <w:pPr>
        <w:pStyle w:val="Listenabsatz"/>
        <w:numPr>
          <w:ilvl w:val="0"/>
          <w:numId w:val="2"/>
        </w:numPr>
      </w:pPr>
      <w:r>
        <w:t>Das Spiel soll im Internet gespielt werden können</w:t>
      </w:r>
    </w:p>
    <w:p w14:paraId="63C18F57" w14:textId="104B8774" w:rsidR="006919E4" w:rsidRDefault="006919E4" w:rsidP="006919E4">
      <w:pPr>
        <w:pStyle w:val="Listenabsatz"/>
        <w:numPr>
          <w:ilvl w:val="1"/>
          <w:numId w:val="2"/>
        </w:numPr>
      </w:pPr>
      <w:r>
        <w:t>Der Rater bekommt seine Bewertung über das Netzwerk</w:t>
      </w:r>
    </w:p>
    <w:p w14:paraId="345031C0" w14:textId="3FA467F2" w:rsidR="006919E4" w:rsidRDefault="006919E4" w:rsidP="006919E4">
      <w:pPr>
        <w:pStyle w:val="Listenabsatz"/>
        <w:numPr>
          <w:ilvl w:val="1"/>
          <w:numId w:val="2"/>
        </w:numPr>
      </w:pPr>
      <w:r>
        <w:t>Das Spiel muss konfigurieren, ob die Rolle des Codierers vom laufenden Programm oder über das Internet erreichbar sein soll</w:t>
      </w:r>
    </w:p>
    <w:p w14:paraId="7749C777" w14:textId="44BA9A4D" w:rsidR="006919E4" w:rsidRDefault="006919E4" w:rsidP="006919E4">
      <w:pPr>
        <w:pStyle w:val="Listenabsatz"/>
        <w:numPr>
          <w:ilvl w:val="2"/>
          <w:numId w:val="2"/>
        </w:numPr>
      </w:pPr>
      <w:r>
        <w:t>Dazu müsste eine IP-Adresse und Port festgelegt werden</w:t>
      </w:r>
    </w:p>
    <w:p w14:paraId="2FCF96AE" w14:textId="3113C6F0" w:rsidR="006919E4" w:rsidRDefault="006919E4" w:rsidP="006919E4">
      <w:pPr>
        <w:pStyle w:val="Listenabsatz"/>
        <w:numPr>
          <w:ilvl w:val="1"/>
          <w:numId w:val="2"/>
        </w:numPr>
      </w:pPr>
      <w:r>
        <w:t>Wenn der Codierer über das Internet kommt, gibt dieser auch den Code ein</w:t>
      </w:r>
    </w:p>
    <w:p w14:paraId="4C784AEB" w14:textId="7EBF1CCE" w:rsidR="006919E4" w:rsidRDefault="006919E4" w:rsidP="006919E4">
      <w:pPr>
        <w:pStyle w:val="Listenabsatz"/>
        <w:numPr>
          <w:ilvl w:val="1"/>
          <w:numId w:val="2"/>
        </w:numPr>
      </w:pPr>
      <w:r>
        <w:t>Kommunikation über http-Post</w:t>
      </w:r>
      <w:r>
        <w:tab/>
      </w:r>
    </w:p>
    <w:p w14:paraId="135F656E" w14:textId="7A22C4DF" w:rsidR="006919E4" w:rsidRDefault="006919E4" w:rsidP="006919E4">
      <w:pPr>
        <w:pStyle w:val="Listenabsatz"/>
        <w:numPr>
          <w:ilvl w:val="1"/>
          <w:numId w:val="2"/>
        </w:numPr>
      </w:pPr>
      <w:r>
        <w:t xml:space="preserve">Content Type soll </w:t>
      </w:r>
      <w:r w:rsidR="00702216">
        <w:t>JSON-Format</w:t>
      </w:r>
      <w:r>
        <w:t xml:space="preserve"> verwenden</w:t>
      </w:r>
    </w:p>
    <w:p w14:paraId="45B8B097" w14:textId="77777777" w:rsidR="006919E4" w:rsidRDefault="006919E4" w:rsidP="006919E4">
      <w:pPr>
        <w:pStyle w:val="Listenabsatz"/>
        <w:numPr>
          <w:ilvl w:val="2"/>
          <w:numId w:val="2"/>
        </w:numPr>
      </w:pPr>
      <w:r>
        <w:t>Fehlermeldungen nicht über JSON</w:t>
      </w:r>
    </w:p>
    <w:p w14:paraId="2907D911" w14:textId="7F432EF9" w:rsidR="006919E4" w:rsidRDefault="00702216" w:rsidP="006919E4">
      <w:pPr>
        <w:pStyle w:val="Listenabsatz"/>
        <w:numPr>
          <w:ilvl w:val="2"/>
          <w:numId w:val="2"/>
        </w:numPr>
      </w:pPr>
      <w:r>
        <w:t>JSON-Nachrichten</w:t>
      </w:r>
      <w:r w:rsidR="006919E4">
        <w:t xml:space="preserve"> haben für das Request das gleiche Format wie die Responses</w:t>
      </w:r>
    </w:p>
    <w:p w14:paraId="5EC17E56" w14:textId="0804E714" w:rsidR="006919E4" w:rsidRDefault="00702216" w:rsidP="006919E4">
      <w:pPr>
        <w:pStyle w:val="Listenabsatz"/>
        <w:numPr>
          <w:ilvl w:val="2"/>
          <w:numId w:val="2"/>
        </w:numPr>
      </w:pPr>
      <w:r>
        <w:t>JSON-Schema</w:t>
      </w:r>
      <w:r w:rsidR="006919E4">
        <w:t xml:space="preserve"> soll laut </w:t>
      </w:r>
      <w:hyperlink r:id="rId7" w:history="1">
        <w:r w:rsidR="006919E4" w:rsidRPr="003F5CDD">
          <w:rPr>
            <w:rStyle w:val="Hyperlink"/>
          </w:rPr>
          <w:t>https://json-schema.org/draft/2020-12/schema</w:t>
        </w:r>
      </w:hyperlink>
      <w:r w:rsidR="006919E4">
        <w:t xml:space="preserve"> erfolgen</w:t>
      </w:r>
    </w:p>
    <w:p w14:paraId="3C71E064" w14:textId="77777777" w:rsidR="006919E4" w:rsidRDefault="006919E4" w:rsidP="006919E4">
      <w:pPr>
        <w:pStyle w:val="Listenabsatz"/>
        <w:numPr>
          <w:ilvl w:val="2"/>
          <w:numId w:val="2"/>
        </w:numPr>
      </w:pPr>
      <w:r>
        <w:t>Als Kommentar mit _ führende Felder benutzen. Als Kommentar soll die Codierung noch mal erläutert werden</w:t>
      </w:r>
    </w:p>
    <w:p w14:paraId="209FC745" w14:textId="77777777" w:rsidR="006919E4" w:rsidRDefault="006919E4" w:rsidP="006919E4">
      <w:pPr>
        <w:pStyle w:val="Listenabsatz"/>
        <w:numPr>
          <w:ilvl w:val="2"/>
          <w:numId w:val="2"/>
        </w:numPr>
      </w:pPr>
      <w:proofErr w:type="spellStart"/>
      <w:r>
        <w:t>GameID</w:t>
      </w:r>
      <w:proofErr w:type="spellEnd"/>
      <w:r>
        <w:t xml:space="preserve"> Eintrag soll festlegen welches Spiel in dieser Response/Request gemeint ist. Am Anfang gibt es diese nicht und sie soll bei der ersten Anfrage 0 oder leer sein.</w:t>
      </w:r>
    </w:p>
    <w:p w14:paraId="563764C2" w14:textId="28C4209D" w:rsidR="006919E4" w:rsidRDefault="006919E4" w:rsidP="006919E4">
      <w:pPr>
        <w:pStyle w:val="Listenabsatz"/>
        <w:numPr>
          <w:ilvl w:val="2"/>
          <w:numId w:val="2"/>
        </w:numPr>
      </w:pPr>
      <w:proofErr w:type="spellStart"/>
      <w:r>
        <w:t>GamerID</w:t>
      </w:r>
      <w:proofErr w:type="spellEnd"/>
      <w:r>
        <w:t xml:space="preserve"> ist für die Benennung des Spielers</w:t>
      </w:r>
      <w:r w:rsidR="00130948">
        <w:t xml:space="preserve"> (ratender)</w:t>
      </w:r>
      <w:r>
        <w:t xml:space="preserve"> gedacht. Damit könnte ein Ranking gemacht werden. Sobald diese einmal festgelegt wurde, so sollte diese </w:t>
      </w:r>
      <w:r w:rsidR="00130948">
        <w:t>persistiert werden</w:t>
      </w:r>
    </w:p>
    <w:p w14:paraId="0AF4DD8C" w14:textId="5ACE3A38" w:rsidR="00130948" w:rsidRDefault="00130948" w:rsidP="006919E4">
      <w:pPr>
        <w:pStyle w:val="Listenabsatz"/>
        <w:numPr>
          <w:ilvl w:val="2"/>
          <w:numId w:val="2"/>
        </w:numPr>
      </w:pPr>
      <w:proofErr w:type="spellStart"/>
      <w:r>
        <w:t>Positions</w:t>
      </w:r>
      <w:proofErr w:type="spellEnd"/>
      <w:r>
        <w:t>: wie viele Positionen soll der Code haben? Diese sollte immer wieder angegeben werden können</w:t>
      </w:r>
    </w:p>
    <w:p w14:paraId="6EDC08CA" w14:textId="0529CD7A" w:rsidR="00130948" w:rsidRDefault="00130948" w:rsidP="006919E4">
      <w:pPr>
        <w:pStyle w:val="Listenabsatz"/>
        <w:numPr>
          <w:ilvl w:val="2"/>
          <w:numId w:val="2"/>
        </w:numPr>
      </w:pPr>
      <w:r>
        <w:t>Colors: maximale Anzahl von Farben für den Code, soll bei beginn des neuen Spiels festgelegt werden</w:t>
      </w:r>
    </w:p>
    <w:p w14:paraId="6A63D897" w14:textId="2222BB16" w:rsidR="00130948" w:rsidRDefault="00130948" w:rsidP="006919E4">
      <w:pPr>
        <w:pStyle w:val="Listenabsatz"/>
        <w:numPr>
          <w:ilvl w:val="2"/>
          <w:numId w:val="2"/>
        </w:numPr>
      </w:pPr>
      <w:r>
        <w:t xml:space="preserve">Value: ist das zentrale Feld. Dort soll entweder der Rateversuch oder die Bewertung enthalten sein. </w:t>
      </w:r>
      <w:r w:rsidR="00702216">
        <w:t>Das Feld soll</w:t>
      </w:r>
      <w:r>
        <w:t xml:space="preserve"> den Typ String haben. Wenn keiner der geratenen Steine richtig ist, gibt es einen leeren String zurück. Je nach richtiger Position oder Farbe soll der String dann mit 7 und 8en gefüllt werden.</w:t>
      </w:r>
    </w:p>
    <w:p w14:paraId="2433B206" w14:textId="184175C5" w:rsidR="00130948" w:rsidRDefault="00130948" w:rsidP="006919E4">
      <w:pPr>
        <w:pStyle w:val="Listenabsatz"/>
        <w:numPr>
          <w:ilvl w:val="2"/>
          <w:numId w:val="2"/>
        </w:numPr>
      </w:pPr>
      <w:proofErr w:type="spellStart"/>
      <w:r>
        <w:t>Required</w:t>
      </w:r>
      <w:proofErr w:type="spellEnd"/>
      <w:r>
        <w:t>: alle Felder sind erforderlich.</w:t>
      </w:r>
    </w:p>
    <w:p w14:paraId="22768CD8" w14:textId="76C62081" w:rsidR="00130948" w:rsidRDefault="00130948" w:rsidP="00130948">
      <w:pPr>
        <w:pStyle w:val="Listenabsatz"/>
        <w:numPr>
          <w:ilvl w:val="0"/>
          <w:numId w:val="2"/>
        </w:numPr>
      </w:pPr>
      <w:r>
        <w:t>In der Übung 11 (KW51) kann jede Gruppe ihr Netzwerkfähigkeit an einem Prototypen testen</w:t>
      </w:r>
    </w:p>
    <w:p w14:paraId="2B1C8D98" w14:textId="1F2CF6BE" w:rsidR="00130948" w:rsidRDefault="00130948" w:rsidP="00130948">
      <w:pPr>
        <w:pStyle w:val="Listenabsatz"/>
        <w:numPr>
          <w:ilvl w:val="1"/>
          <w:numId w:val="2"/>
        </w:numPr>
      </w:pPr>
      <w:r>
        <w:t>Es wird eine IP und Port genannt und die Codierung kann getestet werden</w:t>
      </w:r>
    </w:p>
    <w:p w14:paraId="015DC24A" w14:textId="3DCE852C" w:rsidR="00130948" w:rsidRDefault="00130948" w:rsidP="00130948">
      <w:pPr>
        <w:pStyle w:val="Listenabsatz"/>
        <w:numPr>
          <w:ilvl w:val="1"/>
          <w:numId w:val="2"/>
        </w:numPr>
      </w:pPr>
      <w:r>
        <w:t>Die Anfragen werden geloggt, aber wir werden keinen Zugriff darauf erhalten</w:t>
      </w:r>
    </w:p>
    <w:p w14:paraId="0C04053A" w14:textId="54FF1D05" w:rsidR="00130948" w:rsidRDefault="00130948" w:rsidP="00130948">
      <w:pPr>
        <w:pStyle w:val="Listenabsatz"/>
        <w:numPr>
          <w:ilvl w:val="0"/>
          <w:numId w:val="2"/>
        </w:numPr>
      </w:pPr>
      <w:r>
        <w:t>Wichtig ist: wir müssen nicht den Server implementieren, sondern nur die Anfragen von dem Server interpretieren und senden können</w:t>
      </w:r>
    </w:p>
    <w:p w14:paraId="0B023F73" w14:textId="2991FD67" w:rsidR="00802728" w:rsidRDefault="00130948" w:rsidP="00802728">
      <w:pPr>
        <w:pStyle w:val="Listenabsatz"/>
        <w:numPr>
          <w:ilvl w:val="0"/>
          <w:numId w:val="2"/>
        </w:numPr>
      </w:pPr>
      <w:r>
        <w:t>Man soll sich trotzdem entscheiden können, ob d</w:t>
      </w:r>
      <w:r w:rsidR="00802728">
        <w:t>as Spiel lokal oder über das Netzwerk läuft. Wenn es über das Netzwerk geht, gibt es nur die Möglichkeit der Rater zu sein.</w:t>
      </w:r>
    </w:p>
    <w:p w14:paraId="516E8FC2" w14:textId="269199C3" w:rsidR="00802728" w:rsidRDefault="00802728" w:rsidP="00802728">
      <w:pPr>
        <w:pStyle w:val="Listenabsatz"/>
        <w:numPr>
          <w:ilvl w:val="0"/>
          <w:numId w:val="2"/>
        </w:numPr>
      </w:pPr>
      <w:r>
        <w:t xml:space="preserve">Die erste Nachricht enthält noch keinen zu erratenden Code, sondern dient nur zu der </w:t>
      </w:r>
      <w:r w:rsidR="00702216">
        <w:t>ID-Zuweisung</w:t>
      </w:r>
      <w:r>
        <w:t xml:space="preserve">. </w:t>
      </w:r>
    </w:p>
    <w:p w14:paraId="191ADE89" w14:textId="09A73CF0" w:rsidR="00802728" w:rsidRDefault="00802728" w:rsidP="00802728">
      <w:pPr>
        <w:pStyle w:val="Listenabsatz"/>
        <w:numPr>
          <w:ilvl w:val="0"/>
          <w:numId w:val="2"/>
        </w:numPr>
      </w:pPr>
      <w:r>
        <w:t xml:space="preserve">Sobald der Code richtig erraten wurde, so gibt der Server </w:t>
      </w:r>
      <w:r w:rsidR="00702216">
        <w:t>die entsprechende Anzahl</w:t>
      </w:r>
      <w:r>
        <w:t xml:space="preserve"> an 8en zurück und damit ist das Spiel beendet.</w:t>
      </w:r>
    </w:p>
    <w:p w14:paraId="5E0E431F" w14:textId="69589093" w:rsidR="00D03704" w:rsidRDefault="00D03704" w:rsidP="00D03704">
      <w:pPr>
        <w:pStyle w:val="Listenabsatz"/>
        <w:numPr>
          <w:ilvl w:val="0"/>
          <w:numId w:val="2"/>
        </w:numPr>
      </w:pPr>
      <w:r>
        <w:t>Es soll erst abgefragt werden, ob man Codierer oder Rater ist. Wenn man Rater ist, dann soll man noch entscheiden können, ob der Codierer lokal oder im Netzwerk genutzt werden soll.</w:t>
      </w:r>
    </w:p>
    <w:p w14:paraId="53EAA3DC" w14:textId="1D759956" w:rsidR="00F0121C" w:rsidRDefault="00F0121C" w:rsidP="00F0121C">
      <w:pPr>
        <w:pStyle w:val="berschrift2"/>
      </w:pPr>
      <w:r>
        <w:lastRenderedPageBreak/>
        <w:t>Zwischenpräsentation</w:t>
      </w:r>
    </w:p>
    <w:p w14:paraId="5AF098C8" w14:textId="6C879687" w:rsidR="00F0121C" w:rsidRDefault="00F0121C" w:rsidP="00F0121C">
      <w:pPr>
        <w:pStyle w:val="Listenabsatz"/>
        <w:numPr>
          <w:ilvl w:val="0"/>
          <w:numId w:val="3"/>
        </w:numPr>
      </w:pPr>
      <w:r>
        <w:t>Erster Prototyp kann präsentiert werden</w:t>
      </w:r>
    </w:p>
    <w:p w14:paraId="1C2990A7" w14:textId="085ECFB3" w:rsidR="00F0121C" w:rsidRDefault="00F0121C" w:rsidP="00F0121C">
      <w:pPr>
        <w:pStyle w:val="Listenabsatz"/>
        <w:numPr>
          <w:ilvl w:val="0"/>
          <w:numId w:val="3"/>
        </w:numPr>
      </w:pPr>
      <w:r>
        <w:t>Eine Übersicht über den aktuellen Arbeitsstand</w:t>
      </w:r>
    </w:p>
    <w:p w14:paraId="2DAAB141" w14:textId="5DA56BD2" w:rsidR="00F0121C" w:rsidRDefault="00F0121C" w:rsidP="00F0121C">
      <w:pPr>
        <w:pStyle w:val="Listenabsatz"/>
        <w:numPr>
          <w:ilvl w:val="0"/>
          <w:numId w:val="3"/>
        </w:numPr>
      </w:pPr>
      <w:r>
        <w:t>Welche Anforderungen wurden erhoben</w:t>
      </w:r>
    </w:p>
    <w:p w14:paraId="0A29314F" w14:textId="053D8E1F" w:rsidR="00F0121C" w:rsidRDefault="00F0121C" w:rsidP="00F0121C">
      <w:pPr>
        <w:pStyle w:val="Listenabsatz"/>
        <w:numPr>
          <w:ilvl w:val="1"/>
          <w:numId w:val="3"/>
        </w:numPr>
      </w:pPr>
      <w:r>
        <w:t>Welche davon wurden umgesetzt</w:t>
      </w:r>
    </w:p>
    <w:p w14:paraId="04184131" w14:textId="4556835F" w:rsidR="00F0121C" w:rsidRDefault="00F0121C" w:rsidP="00F0121C">
      <w:pPr>
        <w:pStyle w:val="Listenabsatz"/>
        <w:numPr>
          <w:ilvl w:val="1"/>
          <w:numId w:val="3"/>
        </w:numPr>
      </w:pPr>
      <w:r>
        <w:t>Welche nicht umgesetzt wurden</w:t>
      </w:r>
    </w:p>
    <w:p w14:paraId="0346E4FD" w14:textId="025A397D" w:rsidR="00F0121C" w:rsidRDefault="00F0121C" w:rsidP="00F0121C">
      <w:pPr>
        <w:pStyle w:val="Listenabsatz"/>
        <w:numPr>
          <w:ilvl w:val="1"/>
          <w:numId w:val="3"/>
        </w:numPr>
      </w:pPr>
      <w:r>
        <w:t>Wie lässt sich der Entwurf in der Implementierung widerspiegeln</w:t>
      </w:r>
    </w:p>
    <w:p w14:paraId="22C51A4F" w14:textId="0D1DD6C6" w:rsidR="00F0121C" w:rsidRDefault="00F0121C" w:rsidP="00F0121C">
      <w:pPr>
        <w:pStyle w:val="Listenabsatz"/>
        <w:numPr>
          <w:ilvl w:val="2"/>
          <w:numId w:val="3"/>
        </w:numPr>
      </w:pPr>
      <w:r>
        <w:t>Wie einfach ist eine neue Anforderung zu implementieren?</w:t>
      </w:r>
    </w:p>
    <w:p w14:paraId="3F8A8186" w14:textId="39257D10" w:rsidR="00F0121C" w:rsidRDefault="00F0121C" w:rsidP="00F0121C">
      <w:pPr>
        <w:pStyle w:val="Listenabsatz"/>
        <w:numPr>
          <w:ilvl w:val="1"/>
          <w:numId w:val="3"/>
        </w:numPr>
      </w:pPr>
      <w:r>
        <w:t>Qualitätssicherung, wie wird diese gewährleistet?</w:t>
      </w:r>
    </w:p>
    <w:p w14:paraId="7F3CF01E" w14:textId="6FB682FF" w:rsidR="00F0121C" w:rsidRDefault="00F0121C" w:rsidP="00F0121C">
      <w:pPr>
        <w:pStyle w:val="Listenabsatz"/>
        <w:numPr>
          <w:ilvl w:val="1"/>
          <w:numId w:val="3"/>
        </w:numPr>
      </w:pPr>
      <w:r>
        <w:t>Wie funktioniert die Zusammenarbeit?</w:t>
      </w:r>
    </w:p>
    <w:p w14:paraId="0934384E" w14:textId="1C8ED8AC" w:rsidR="00F0121C" w:rsidRDefault="00F0121C" w:rsidP="00F0121C">
      <w:pPr>
        <w:pStyle w:val="Listenabsatz"/>
        <w:numPr>
          <w:ilvl w:val="1"/>
          <w:numId w:val="3"/>
        </w:numPr>
      </w:pPr>
      <w:r>
        <w:t>Gab und gibt es Probleme? Wie wurden diese angegangen?</w:t>
      </w:r>
    </w:p>
    <w:p w14:paraId="3EBEEEE3" w14:textId="62FEF612" w:rsidR="00724253" w:rsidRDefault="00724253" w:rsidP="00724253">
      <w:pPr>
        <w:pStyle w:val="Listenabsatz"/>
        <w:numPr>
          <w:ilvl w:val="0"/>
          <w:numId w:val="3"/>
        </w:numPr>
      </w:pPr>
      <w:r>
        <w:t>Worauf es nicht ankommt:</w:t>
      </w:r>
    </w:p>
    <w:p w14:paraId="4294EC06" w14:textId="5352F724" w:rsidR="00724253" w:rsidRDefault="00724253" w:rsidP="00724253">
      <w:pPr>
        <w:pStyle w:val="Listenabsatz"/>
        <w:numPr>
          <w:ilvl w:val="1"/>
          <w:numId w:val="3"/>
        </w:numPr>
      </w:pPr>
      <w:r>
        <w:t>Probleme verschweigen</w:t>
      </w:r>
    </w:p>
    <w:p w14:paraId="1E749C29" w14:textId="2FE83C30" w:rsidR="00724253" w:rsidRDefault="00724253" w:rsidP="00724253">
      <w:pPr>
        <w:pStyle w:val="Listenabsatz"/>
        <w:numPr>
          <w:ilvl w:val="1"/>
          <w:numId w:val="3"/>
        </w:numPr>
      </w:pPr>
      <w:r>
        <w:t>Viele Anforderungen umgesetzt zu haben</w:t>
      </w:r>
    </w:p>
    <w:p w14:paraId="07FCDED0" w14:textId="735EA95F" w:rsidR="00724253" w:rsidRDefault="00724253" w:rsidP="00724253">
      <w:pPr>
        <w:pStyle w:val="Listenabsatz"/>
        <w:numPr>
          <w:ilvl w:val="1"/>
          <w:numId w:val="3"/>
        </w:numPr>
      </w:pPr>
      <w:r>
        <w:t>Ein komplett vollständiges lauffähiges Programm zu haben</w:t>
      </w:r>
    </w:p>
    <w:p w14:paraId="0AA002C0" w14:textId="77777777" w:rsidR="00724253" w:rsidRPr="00F0121C" w:rsidRDefault="00724253" w:rsidP="00724253"/>
    <w:sectPr w:rsidR="00724253" w:rsidRPr="00F012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6BE5" w14:textId="77777777" w:rsidR="004F2F9E" w:rsidRDefault="004F2F9E" w:rsidP="00396B9A">
      <w:pPr>
        <w:spacing w:after="0" w:line="240" w:lineRule="auto"/>
      </w:pPr>
      <w:r>
        <w:separator/>
      </w:r>
    </w:p>
  </w:endnote>
  <w:endnote w:type="continuationSeparator" w:id="0">
    <w:p w14:paraId="4D246643" w14:textId="77777777" w:rsidR="004F2F9E" w:rsidRDefault="004F2F9E" w:rsidP="0039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74B7" w14:textId="77777777" w:rsidR="00396B9A" w:rsidRPr="00396B9A" w:rsidRDefault="00396B9A">
    <w:pPr>
      <w:pStyle w:val="Fuzeile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050F" w14:textId="77777777" w:rsidR="004F2F9E" w:rsidRDefault="004F2F9E" w:rsidP="00396B9A">
      <w:pPr>
        <w:spacing w:after="0" w:line="240" w:lineRule="auto"/>
      </w:pPr>
      <w:r>
        <w:separator/>
      </w:r>
    </w:p>
  </w:footnote>
  <w:footnote w:type="continuationSeparator" w:id="0">
    <w:p w14:paraId="35A649CC" w14:textId="77777777" w:rsidR="004F2F9E" w:rsidRDefault="004F2F9E" w:rsidP="0039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5493" w14:textId="70FA2600" w:rsidR="00396B9A" w:rsidRPr="006919E4" w:rsidRDefault="00396B9A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E450134" wp14:editId="684C1522">
          <wp:simplePos x="0" y="0"/>
          <wp:positionH relativeFrom="column">
            <wp:posOffset>5281930</wp:posOffset>
          </wp:positionH>
          <wp:positionV relativeFrom="paragraph">
            <wp:posOffset>-334645</wp:posOffset>
          </wp:positionV>
          <wp:extent cx="1114425" cy="662828"/>
          <wp:effectExtent l="0" t="0" r="0" b="444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662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19E4" w:rsidRPr="006919E4">
      <w:rPr>
        <w:noProof/>
        <w:lang w:val="en-US"/>
      </w:rPr>
      <w:t>B42 SE II</w:t>
    </w:r>
    <w:r w:rsidRPr="006919E4">
      <w:rPr>
        <w:lang w:val="en-US"/>
      </w:rPr>
      <w:t xml:space="preserve"> – Carl Weiss – </w:t>
    </w:r>
    <w:proofErr w:type="spellStart"/>
    <w:r w:rsidRPr="006919E4">
      <w:rPr>
        <w:lang w:val="en-US"/>
      </w:rPr>
      <w:t>Matrikelnummer</w:t>
    </w:r>
    <w:proofErr w:type="spellEnd"/>
    <w:r w:rsidRPr="006919E4">
      <w:rPr>
        <w:lang w:val="en-US"/>
      </w:rPr>
      <w:t xml:space="preserve"> 578202</w:t>
    </w:r>
  </w:p>
  <w:p w14:paraId="21734B18" w14:textId="77777777" w:rsidR="00396B9A" w:rsidRPr="006919E4" w:rsidRDefault="00396B9A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885"/>
    <w:multiLevelType w:val="hybridMultilevel"/>
    <w:tmpl w:val="0436F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44BB"/>
    <w:multiLevelType w:val="hybridMultilevel"/>
    <w:tmpl w:val="07C45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0F2"/>
    <w:multiLevelType w:val="hybridMultilevel"/>
    <w:tmpl w:val="D6C61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41260">
    <w:abstractNumId w:val="2"/>
  </w:num>
  <w:num w:numId="2" w16cid:durableId="1361203452">
    <w:abstractNumId w:val="0"/>
  </w:num>
  <w:num w:numId="3" w16cid:durableId="63688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E4"/>
    <w:rsid w:val="000A04F9"/>
    <w:rsid w:val="00130948"/>
    <w:rsid w:val="00396B9A"/>
    <w:rsid w:val="004F2F9E"/>
    <w:rsid w:val="006919E4"/>
    <w:rsid w:val="00691EE6"/>
    <w:rsid w:val="00702216"/>
    <w:rsid w:val="00724253"/>
    <w:rsid w:val="00802728"/>
    <w:rsid w:val="00D03704"/>
    <w:rsid w:val="00EB6C9E"/>
    <w:rsid w:val="00ED66DF"/>
    <w:rsid w:val="00F0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0D91F"/>
  <w15:chartTrackingRefBased/>
  <w15:docId w15:val="{2D2E5E66-C3EB-4E58-8A6B-4EA76D93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6B9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96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6B9A"/>
  </w:style>
  <w:style w:type="paragraph" w:styleId="Fuzeile">
    <w:name w:val="footer"/>
    <w:basedOn w:val="Standard"/>
    <w:link w:val="FuzeileZchn"/>
    <w:uiPriority w:val="99"/>
    <w:unhideWhenUsed/>
    <w:rsid w:val="00396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6B9A"/>
  </w:style>
  <w:style w:type="character" w:customStyle="1" w:styleId="berschrift1Zchn">
    <w:name w:val="Überschrift 1 Zchn"/>
    <w:basedOn w:val="Absatz-Standardschriftart"/>
    <w:link w:val="berschrift1"/>
    <w:uiPriority w:val="9"/>
    <w:rsid w:val="0039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19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91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19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-schema.org/draft/2020-12/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w\Documents\HTW-Berlin\HTW-Text%20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HTW-Text Vorlage.dotx</Template>
  <TotalTime>0</TotalTime>
  <Pages>1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Weiss</dc:creator>
  <cp:keywords/>
  <dc:description/>
  <cp:lastModifiedBy>Carl Weiss</cp:lastModifiedBy>
  <cp:revision>8</cp:revision>
  <cp:lastPrinted>2023-12-06T11:56:00Z</cp:lastPrinted>
  <dcterms:created xsi:type="dcterms:W3CDTF">2023-12-06T11:15:00Z</dcterms:created>
  <dcterms:modified xsi:type="dcterms:W3CDTF">2023-12-06T11:59:00Z</dcterms:modified>
</cp:coreProperties>
</file>